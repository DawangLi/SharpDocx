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RDefault="00A40022" w:rsidP="000E78B3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anchorId="3B37B776" wp14:editId="6386105E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355" y="331061"/>
                                <a:ext cx="175307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77DE" w:rsidRPr="000E78B3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>&lt;%= MyProperty %&gt;</w:t>
                                  </w:r>
                                </w:p>
                                <w:p w:rsidR="00EB45C5" w:rsidRDefault="00EB45C5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bookmarkStart w:id="0" w:name="_GoBack"/>
                                  <w:bookmarkEnd w:id="0"/>
                                  <w:proofErr w:type="spellStart"/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&lt;% </w:t>
                                  </w:r>
                                  <w:proofErr w:type="spellStart"/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("</w:t>
                                  </w:r>
                                  <w:r w:rsidR="00B60D5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on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GitHub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", "https://github.com/</w:t>
                                  </w: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egonl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"); %&gt;.</w:t>
                                  </w:r>
                                </w:p>
                                <w:p w:rsidR="00F22C82" w:rsidRDefault="00932908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&lt;% </w:t>
                                  </w:r>
                                  <w:proofErr w:type="spellStart"/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="00EB45C5" w:rsidRP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("Open XML SDK", "https://github.c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om/</w:t>
                                  </w:r>
                                  <w:proofErr w:type="spellStart"/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OfficeDev</w:t>
                                  </w:r>
                                  <w:proofErr w:type="spellEnd"/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/Open-XML-SDK"); %&gt;.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Package property in </w:t>
                                  </w:r>
                                  <w:proofErr w:type="spellStart"/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DocumentBase</w:t>
                                  </w:r>
                                  <w:proofErr w:type="spellEnd"/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gives you full access to the Word document. It contains headers, footers, images and the document itself, among other things.</w:t>
                                  </w:r>
                                </w:p>
                                <w:p w:rsidR="00F22C82" w:rsidRDefault="00F22C82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proofErr w:type="spellStart"/>
                                  <w:r w:rsidR="00087915" w:rsidRP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RDefault="005B7569" w:rsidP="001C1C70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If you’re interested in the structure of a Word document, you </w:t>
                                  </w:r>
                                  <w:proofErr w:type="spellStart"/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should have a look at the &lt;% </w:t>
                                  </w:r>
                                  <w:proofErr w:type="spellStart"/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("Open XML SDK 2.5 Productivity Tool for Microsoft Office", "https://www.microsoft.com/en-us/download/details.aspx?id=30425"); %&gt;.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o:spid="_x0000_s1026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">
    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9" type="#_x0000_t202" style="position:absolute;left:1233;top:3310;width:17531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    <v:textbox>
                        <w:txbxContent>
                          <w:p w:rsidR="002177DE" w:rsidRPr="000E78B3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>&lt;%= MyProperty %&gt;</w:t>
                            </w:r>
                          </w:p>
                          <w:p w:rsidR="00EB45C5" w:rsidRDefault="00EB45C5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bookmarkStart w:id="1" w:name="_GoBack"/>
                            <w:bookmarkEnd w:id="1"/>
                            <w:proofErr w:type="spellStart"/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&lt;% </w:t>
                            </w:r>
                            <w:proofErr w:type="spellStart"/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("</w:t>
                            </w:r>
                            <w:r w:rsidR="00B60D5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on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", "https://github.com/</w:t>
                            </w: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egonl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"); %&gt;.</w:t>
                            </w:r>
                          </w:p>
                          <w:p w:rsidR="00F22C82" w:rsidRDefault="00932908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&lt;% </w:t>
                            </w:r>
                            <w:proofErr w:type="spellStart"/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="00EB45C5" w:rsidRP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("Open XML SDK", "https://github.c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om/</w:t>
                            </w:r>
                            <w:proofErr w:type="spellStart"/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OfficeDev</w:t>
                            </w:r>
                            <w:proofErr w:type="spellEnd"/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/Open-XML-SDK"); %&gt;.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Package property in </w:t>
                            </w:r>
                            <w:proofErr w:type="spellStart"/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DocumentBase</w:t>
                            </w:r>
                            <w:proofErr w:type="spellEnd"/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gives you full access to the Word document. It contains headers, footers, images and the document itself, among other things.</w:t>
                            </w:r>
                          </w:p>
                          <w:p w:rsidR="00F22C82" w:rsidRDefault="00F22C82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proofErr w:type="spellStart"/>
                            <w:r w:rsidR="00087915" w:rsidRP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RDefault="005B7569" w:rsidP="001C1C70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If you’re interested in the structure of a Word document, you </w:t>
                            </w:r>
                            <w:proofErr w:type="spellStart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should have a look at the &lt;% </w:t>
                            </w:r>
                            <w:proofErr w:type="spellStart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("Open XML SDK 2.5 Productivity Tool for Microsoft Office", "https://www.microsoft.com/en-us/download/details.aspx?id=30425"); %&gt;.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placeholder>
                <w:docPart w:val="791726DA05DE4AE69DF0AB364089703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E78B3" w:rsidRPr="000E78B3">
                <w:rPr>
                  <w:lang w:val="en-US"/>
                </w:rPr>
                <w:t>Inheritance sample</w:t>
              </w:r>
            </w:sdtContent>
          </w:sdt>
        </w:p>
        <w:p w:rsidR="007E082B" w:rsidRDefault="00FE7381" w:rsidP="007E082B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6C0C71" w:rsidRPr="00D7430D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D7F1A86" wp14:editId="10297AE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906B8D" w:rsidRPr="006E1E41" w:rsidRDefault="00906B8D" w:rsidP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RDefault="008075D9" w:rsidP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</w:t>
          </w:r>
          <w:proofErr w:type="spellStart"/>
          <w:r>
            <w:rPr>
              <w:lang w:val="en-US"/>
            </w:rPr>
            <w:t>DocumentFactory.Create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 w:rsidR="00396CC5">
            <w:rPr>
              <w:lang w:val="en-US"/>
            </w:rPr>
            <w:t>SharpDocx</w:t>
          </w:r>
          <w:proofErr w:type="spellEnd"/>
          <w:r w:rsidR="00396CC5">
            <w:rPr>
              <w:lang w:val="en-US"/>
            </w:rPr>
            <w:t xml:space="preserve"> generates a class with all the code from the view. If you want, you can specify your own base class for the generated class. This class should derive from </w:t>
          </w:r>
          <w:proofErr w:type="spellStart"/>
          <w:r w:rsidR="00396CC5">
            <w:rPr>
              <w:lang w:val="en-US"/>
            </w:rPr>
            <w:t>DocumentBase</w:t>
          </w:r>
          <w:proofErr w:type="spellEnd"/>
          <w:r>
            <w:rPr>
              <w:lang w:val="en-US"/>
            </w:rPr>
            <w:t>.</w:t>
          </w:r>
        </w:p>
        <w:p w:rsidR="00C96094" w:rsidRPr="00C9609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="00C96094" w:rsidRPr="008D0024" w:rsidRDefault="00C96094" w:rsidP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RDefault="00C96094" w:rsidP="008D002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="008D0024"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="008D0024" w:rsidRPr="008075D9" w:rsidRDefault="008075D9" w:rsidP="008D0024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177DE" w:rsidRPr="008D0024" w:rsidRDefault="002177DE" w:rsidP="008D002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177DE" w:rsidRPr="008D0024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81" w:rsidRDefault="00FE7381">
      <w:pPr>
        <w:spacing w:after="0" w:line="240" w:lineRule="auto"/>
      </w:pPr>
      <w:r>
        <w:separator/>
      </w:r>
    </w:p>
  </w:endnote>
  <w:endnote w:type="continuationSeparator" w:id="0">
    <w:p w:rsidR="00FE7381" w:rsidRDefault="00FE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 filled="f" stroked="f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81" w:rsidRDefault="00FE7381">
      <w:pPr>
        <w:spacing w:after="0" w:line="240" w:lineRule="auto"/>
      </w:pPr>
      <w:r>
        <w:separator/>
      </w:r>
    </w:p>
  </w:footnote>
  <w:footnote w:type="continuationSeparator" w:id="0">
    <w:p w:rsidR="00FE7381" w:rsidRDefault="00FE7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87915"/>
    <w:rsid w:val="000E78B3"/>
    <w:rsid w:val="00101AF5"/>
    <w:rsid w:val="001751DA"/>
    <w:rsid w:val="001C1C70"/>
    <w:rsid w:val="002177DE"/>
    <w:rsid w:val="00356300"/>
    <w:rsid w:val="0038595E"/>
    <w:rsid w:val="00396CC5"/>
    <w:rsid w:val="004866B6"/>
    <w:rsid w:val="004C7412"/>
    <w:rsid w:val="005346DF"/>
    <w:rsid w:val="005B7569"/>
    <w:rsid w:val="005D716B"/>
    <w:rsid w:val="00641941"/>
    <w:rsid w:val="006C0C71"/>
    <w:rsid w:val="006E1E41"/>
    <w:rsid w:val="006F7663"/>
    <w:rsid w:val="0075319A"/>
    <w:rsid w:val="007E082B"/>
    <w:rsid w:val="008075D9"/>
    <w:rsid w:val="00826F81"/>
    <w:rsid w:val="008D0024"/>
    <w:rsid w:val="008E1876"/>
    <w:rsid w:val="00906B8D"/>
    <w:rsid w:val="00932908"/>
    <w:rsid w:val="00A40022"/>
    <w:rsid w:val="00A61B5D"/>
    <w:rsid w:val="00B60D51"/>
    <w:rsid w:val="00BA027D"/>
    <w:rsid w:val="00BE1DA5"/>
    <w:rsid w:val="00C96094"/>
    <w:rsid w:val="00D7430D"/>
    <w:rsid w:val="00EB45C5"/>
    <w:rsid w:val="00F22C82"/>
    <w:rsid w:val="00F4478D"/>
    <w:rsid w:val="00F8687D"/>
    <w:rsid w:val="00FE7381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08"/>
    <w:rsid w:val="000E4795"/>
    <w:rsid w:val="00185DEE"/>
    <w:rsid w:val="009B2300"/>
    <w:rsid w:val="00CA1D08"/>
    <w:rsid w:val="00F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6B28BF96FD41ADB5322C8C680E1FD5">
    <w:name w:val="9A6B28BF96FD41ADB5322C8C680E1FD5"/>
  </w:style>
  <w:style w:type="paragraph" w:customStyle="1" w:styleId="AFCA049A4B2E42E2893BC046CABC45FA">
    <w:name w:val="AFCA049A4B2E42E2893BC046CABC45FA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F44DA5FC4BC8464E8699E34D9777B357">
    <w:name w:val="F44DA5FC4BC8464E8699E34D9777B357"/>
  </w:style>
  <w:style w:type="paragraph" w:customStyle="1" w:styleId="4DFDC8BF01CE4189881DA32CC8EA1C45">
    <w:name w:val="4DFDC8BF01CE4189881DA32CC8EA1C45"/>
    <w:rsid w:val="00CA1D08"/>
  </w:style>
  <w:style w:type="paragraph" w:customStyle="1" w:styleId="31D5ABC50E5A49AC8C49F3B164EAB2F9">
    <w:name w:val="31D5ABC50E5A49AC8C49F3B164EAB2F9"/>
    <w:rsid w:val="00CA1D08"/>
  </w:style>
  <w:style w:type="paragraph" w:customStyle="1" w:styleId="CFBF0B29F7194EA991134E1517545F1C">
    <w:name w:val="CFBF0B29F7194EA991134E1517545F1C"/>
    <w:rsid w:val="00CA1D08"/>
  </w:style>
  <w:style w:type="paragraph" w:customStyle="1" w:styleId="5382F0B8BA1E4A5A963EAD70F5E2138A">
    <w:name w:val="5382F0B8BA1E4A5A963EAD70F5E2138A"/>
    <w:rsid w:val="00CA1D08"/>
  </w:style>
  <w:style w:type="paragraph" w:customStyle="1" w:styleId="AE0244DEC8A64B6F9B2427399A0AE418">
    <w:name w:val="AE0244DEC8A64B6F9B2427399A0AE418"/>
    <w:rsid w:val="00CA1D08"/>
  </w:style>
  <w:style w:type="paragraph" w:customStyle="1" w:styleId="791726DA05DE4AE69DF0AB3640897037">
    <w:name w:val="791726DA05DE4AE69DF0AB3640897037"/>
    <w:rsid w:val="00CA1D08"/>
  </w:style>
  <w:style w:type="paragraph" w:customStyle="1" w:styleId="6F56800EBEC04C05A12524AC7E0C5E1C">
    <w:name w:val="6F56800EBEC04C05A12524AC7E0C5E1C"/>
    <w:rsid w:val="00CA1D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6B28BF96FD41ADB5322C8C680E1FD5">
    <w:name w:val="9A6B28BF96FD41ADB5322C8C680E1FD5"/>
  </w:style>
  <w:style w:type="paragraph" w:customStyle="1" w:styleId="AFCA049A4B2E42E2893BC046CABC45FA">
    <w:name w:val="AFCA049A4B2E42E2893BC046CABC45FA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F44DA5FC4BC8464E8699E34D9777B357">
    <w:name w:val="F44DA5FC4BC8464E8699E34D9777B357"/>
  </w:style>
  <w:style w:type="paragraph" w:customStyle="1" w:styleId="4DFDC8BF01CE4189881DA32CC8EA1C45">
    <w:name w:val="4DFDC8BF01CE4189881DA32CC8EA1C45"/>
    <w:rsid w:val="00CA1D08"/>
  </w:style>
  <w:style w:type="paragraph" w:customStyle="1" w:styleId="31D5ABC50E5A49AC8C49F3B164EAB2F9">
    <w:name w:val="31D5ABC50E5A49AC8C49F3B164EAB2F9"/>
    <w:rsid w:val="00CA1D08"/>
  </w:style>
  <w:style w:type="paragraph" w:customStyle="1" w:styleId="CFBF0B29F7194EA991134E1517545F1C">
    <w:name w:val="CFBF0B29F7194EA991134E1517545F1C"/>
    <w:rsid w:val="00CA1D08"/>
  </w:style>
  <w:style w:type="paragraph" w:customStyle="1" w:styleId="5382F0B8BA1E4A5A963EAD70F5E2138A">
    <w:name w:val="5382F0B8BA1E4A5A963EAD70F5E2138A"/>
    <w:rsid w:val="00CA1D08"/>
  </w:style>
  <w:style w:type="paragraph" w:customStyle="1" w:styleId="AE0244DEC8A64B6F9B2427399A0AE418">
    <w:name w:val="AE0244DEC8A64B6F9B2427399A0AE418"/>
    <w:rsid w:val="00CA1D08"/>
  </w:style>
  <w:style w:type="paragraph" w:customStyle="1" w:styleId="791726DA05DE4AE69DF0AB3640897037">
    <w:name w:val="791726DA05DE4AE69DF0AB3640897037"/>
    <w:rsid w:val="00CA1D08"/>
  </w:style>
  <w:style w:type="paragraph" w:customStyle="1" w:styleId="6F56800EBEC04C05A12524AC7E0C5E1C">
    <w:name w:val="6F56800EBEC04C05A12524AC7E0C5E1C"/>
    <w:rsid w:val="00CA1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59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32</cp:revision>
  <dcterms:created xsi:type="dcterms:W3CDTF">2017-12-30T10:51:00Z</dcterms:created>
  <dcterms:modified xsi:type="dcterms:W3CDTF">2017-12-30T16:36:00Z</dcterms:modified>
</cp:coreProperties>
</file>