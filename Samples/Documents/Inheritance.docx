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hAnsiTheme="minorHAnsi" w:eastAsiaTheme="minorEastAsia" w:cstheme="minorBidi"/>
          <w:caps w:val="0"/>
          <w:color w:val="auto"/>
          <w:spacing w:val="0"/>
          <w:kern w:val="0"/>
          <w:sz w:val="22"/>
          <w:szCs w:val="22"/>
        </w:rPr>
        <w:id w:val="-240795504"/>
        <w:docPartObj>
          <w:docPartGallery w:val="Cover Pages"/>
          <w:docPartUnique/>
        </w:docPartObj>
      </w:sdtPr>
      <w:sdtEndPr>
        <w:rPr>
          <w:sz w:val="56"/>
        </w:rPr>
      </w:sdtEndPr>
      <w:sdtContent>
        <w:p w:rsidR="000E78B3" w:rsidP="000E78B3" w:rsidRDefault="00A40022">
          <w:pPr>
            <w:pStyle w:val="Titel"/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82880" distR="182880" simplePos="0" relativeHeight="251676672" behindDoc="0" locked="0" layoutInCell="1" allowOverlap="1" wp14:editId="6386105E" wp14:anchorId="3B37B776">
                    <wp:simplePos x="0" y="0"/>
                    <mc:AlternateContent>
                      <mc:Choice Requires="wp14">
                        <wp:positionH relativeFrom="margin">
                          <wp14:pctPosHOffset>72000</wp14:pctPosHOffset>
                        </wp:positionH>
                      </mc:Choice>
                      <mc:Fallback>
                        <wp:positionH relativeFrom="page">
                          <wp:posOffset>5150485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2048510" cy="9121140"/>
                    <wp:effectExtent l="0" t="0" r="8890" b="0"/>
                    <wp:wrapSquare wrapText="bothSides"/>
                    <wp:docPr id="14" name="Groep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048510" cy="9121140"/>
                              <a:chOff x="0" y="0"/>
                              <a:chExt cx="2048510" cy="9121269"/>
                            </a:xfrm>
                          </wpg:grpSpPr>
                          <wps:wsp>
                            <wps:cNvPr id="8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298059"/>
                                <a:ext cx="2048510" cy="28232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8510" cy="6297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5725" y="397739"/>
                                <a:ext cx="1790700" cy="86808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0E78B3" w:rsidR="002177DE" w:rsidRDefault="000E78B3">
                                  <w:pPr>
                                    <w:pStyle w:val="Ondertitel"/>
                                    <w:rPr>
                                      <w:color w:val="C8C8B1" w:themeColor="background2"/>
                                      <w:lang w:val="en-US"/>
                                    </w:rPr>
                                  </w:pPr>
                                  <w:bookmarkStart w:name="_GoBack" w:id="0"/>
                                  <w:r w:rsidRPr="000E78B3">
                                    <w:rPr>
                                      <w:color w:val="C8C8B1" w:themeColor="background2"/>
                                      <w:lang w:val="en-US"/>
                                    </w:rPr>
                                    <w:t xml:space="preserve"/>
                                    <w:t xml:space="preserve">The code</w:t>
                                  </w:r>
                                </w:p>
                                <w:p w:rsidR="00EB45C5" w:rsidP="001C1C70" w:rsidRDefault="00EB45C5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You can find the latest version of </w:t>
                                  </w:r>
                                  <w:r w:rsidR="00F8687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SharpDocx’ source code </w:t>
                                  </w:r>
                                  <w:r w:rsidRPr="006E1E41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/>
                                    <w:t xml:space="preserve"/>
                                  </w:r>
                                  <w:hyperlink w:history="true" r:id="r9834d0d4b9b3474bb1281122236af0d0">
                                    <w:r>
                                      <w:rPr>
                                        <w:rStyle w:val="Hyperlink"/>
                                      </w:rPr>
                                      <w:t>on GitHub</w:t>
                                    </w:r>
                                  </w:hyperlink>
                                  <w:r>
                                    <w:t xml:space="preserve">.</w:t>
                                  </w:r>
                                </w:p>
                                <w:p w:rsidR="00F22C82" w:rsidP="001C1C70" w:rsidRDefault="00932908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SharpDocx is based on </w:t>
                                  </w:r>
                                  <w:r w:rsid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Microsoft’s </w:t>
                                  </w:r>
                                  <w:r w:rsidRPr="00EB45C5" w:rsidR="00EB45C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/>
                                    <w:t xml:space="preserve"/>
                                  </w:r>
                                  <w:hyperlink w:history="true" r:id="r91a2f2d55bab4e159f3fa8ca74ea9f06">
                                    <w:r>
                                      <w:rPr>
                                        <w:rStyle w:val="Hyperlink"/>
                                      </w:rPr>
                                      <w:t>Open XML SDK</w:t>
                                    </w:r>
                                  </w:hyperlink>
                                  <w:r w:rsidR="00EB45C5">
                                    <w:t xml:space="preserve">.</w:t>
                                  </w:r>
                                  <w:r w:rsidR="00BA027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="00F22C82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The Package property in DocumentBase gives you full access to the Word document. It contains headers, footers, images and the document itself, among other things.</w:t>
                                  </w:r>
                                </w:p>
                                <w:p w:rsidR="00F22C82" w:rsidP="001C1C70" w:rsidRDefault="00F22C82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SharpDocx replaces each code bl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ock with an empty placeholder (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a Text element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)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. Calling Write </w:t>
                                  </w:r>
                                  <w:r w:rsidR="008E1876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sets the Text property of this 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element. If you want, you can use </w:t>
                                  </w:r>
                                  <w:r w:rsidR="008E1876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the </w:t>
                                  </w:r>
                                  <w:r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placeholder to insert other things as well, such as hyperlinks.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See the </w:t>
                                  </w:r>
                                  <w:r w:rsidRPr="00087915"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CreateHyperlink</w:t>
                                  </w:r>
                                  <w:r w:rsidR="00087915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method for an example.</w:t>
                                  </w:r>
                                </w:p>
                                <w:p w:rsidR="001751DA" w:rsidP="001C1C70" w:rsidRDefault="005B7569">
                                  <w:pPr>
                                    <w:pStyle w:val="Sidebar"/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If you’re interested in the structure of a Word document</w:t>
                                  </w:r>
                                  <w:r w:rsidR="00D64E3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Pr="00D64E3D" w:rsidR="00D64E3D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or C# code representing parts of it</w:t>
                                  </w:r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, you should </w:t>
                                  </w:r>
                                  <w:proofErr w:type="spellStart"/>
                                  <w:r w:rsidRPr="005B7569" w:rsidR="00600587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>definately</w:t>
                                  </w:r>
                                  <w:proofErr w:type="spellEnd"/>
                                  <w:r w:rsidRPr="005B7569" w:rsidR="00600587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Pr="005B7569">
                                    <w:rPr>
                                      <w:rStyle w:val="Tekstvantijdelijkeaanduiding"/>
                                      <w:color w:val="FFFFFF" w:themeColor="background1"/>
                                      <w:lang w:val="en-US"/>
                                    </w:rPr>
                                    <w:t xml:space="preserve">have a look at the </w:t>
                                    <w:t xml:space="preserve"/>
                                  </w:r>
                                  <w:hyperlink w:history="true" r:id="rce98ffdc1ea4428a8b25a889d0b9cf40">
                                    <w:r>
                                      <w:rPr>
                                        <w:rStyle w:val="Hyperlink"/>
                                      </w:rPr>
                                      <w:t>Open XML SDK 2.5 Productivity Tool for Microsoft Office</w:t>
                                    </w:r>
                                  </w:hyperlink>
                                  <w:r w:rsidR="00987CA7">
                                    <w:t xml:space="preserve">.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group id="Groep 14" style="position:absolute;margin-left:0;margin-top:0;width:161.3pt;height:718.2pt;z-index:251676672;mso-height-percent:1050;mso-left-percent:720;mso-top-percent:-25;mso-wrap-distance-left:14.4pt;mso-wrap-distance-right:14.4pt;mso-position-horizontal-relative:margin;mso-position-vertical-relative:margin;mso-height-percent:1050;mso-left-percent:720;mso-top-percent:-25;mso-width-relative:margin;mso-height-relative:margin" coordsize="20485,91212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">
                    <v:rect id="Rectangle 18" style="position:absolute;top:62980;width:20485;height:28232;visibility:visible;mso-wrap-style:square;v-text-anchor:top" o:spid="_x0000_s1027" fillcolor="#d1282e [3215]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/>
                    <v:rect id="Rectangle 17" style="position:absolute;width:20485;height:62979;visibility:visible;mso-wrap-style:square;v-text-anchor:top" o:spid="_x0000_s1028" fillcolor="black [3213]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style="position:absolute;left:857;top:3977;width:17907;height:86808;visibility:visible;mso-wrap-style:square;v-text-anchor:top" o:spid="_x0000_s1029" filled="f" fillcolor="white [3212]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>
                      <v:textbox>
                        <w:txbxContent>
                          <w:p w:rsidRPr="000E78B3" w:rsidR="002177DE" w:rsidRDefault="000E78B3">
                            <w:pPr>
                              <w:pStyle w:val="Ondertitel"/>
                              <w:rPr>
                                <w:color w:val="C8C8B1" w:themeColor="background2"/>
                                <w:lang w:val="en-US"/>
                              </w:rPr>
                            </w:pPr>
                            <w:bookmarkStart w:name="_GoBack" w:id="1"/>
                            <w:r w:rsidRPr="000E78B3">
                              <w:rPr>
                                <w:color w:val="C8C8B1" w:themeColor="background2"/>
                                <w:lang w:val="en-US"/>
                              </w:rPr>
                              <w:t xml:space="preserve"/>
                              <w:t xml:space="preserve">The code</w:t>
                            </w:r>
                          </w:p>
                          <w:p w:rsidR="00EB45C5" w:rsidP="001C1C70" w:rsidRDefault="00EB45C5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You can find the latest version of </w:t>
                            </w:r>
                            <w:r w:rsidR="00F8687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SharpDocx’ source code </w:t>
                            </w:r>
                            <w:r w:rsidRPr="006E1E41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/>
                              <w:t xml:space="preserve"/>
                            </w:r>
                            <w:hyperlink w:history="true" r:id="r33f9e06afe8c4f08ba75d96507b48cc0">
                              <w:r>
                                <w:rPr>
                                  <w:rStyle w:val="Hyperlink"/>
                                </w:rPr>
                                <w:t>on GitHub</w:t>
                              </w:r>
                            </w:hyperlink>
                            <w:r>
                              <w:t xml:space="preserve">.</w:t>
                            </w:r>
                          </w:p>
                          <w:p w:rsidR="00F22C82" w:rsidP="001C1C70" w:rsidRDefault="00932908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SharpDocx is based on </w:t>
                            </w:r>
                            <w:r w:rsid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Microsoft’s </w:t>
                            </w:r>
                            <w:r w:rsidRPr="00EB45C5" w:rsidR="00EB45C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/>
                              <w:t xml:space="preserve"/>
                            </w:r>
                            <w:hyperlink w:history="true" r:id="rf525a031f1564a8e812b5ef4c9a5fc29">
                              <w:r>
                                <w:rPr>
                                  <w:rStyle w:val="Hyperlink"/>
                                </w:rPr>
                                <w:t>Open XML SDK</w:t>
                              </w:r>
                            </w:hyperlink>
                            <w:r w:rsidR="00EB45C5">
                              <w:t xml:space="preserve">.</w:t>
                            </w:r>
                            <w:r w:rsidR="00BA027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F22C82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The Package property in DocumentBase gives you full access to the Word document. It contains headers, footers, images and the document itself, among other things.</w:t>
                            </w:r>
                          </w:p>
                          <w:p w:rsidR="00F22C82" w:rsidP="001C1C70" w:rsidRDefault="00F22C82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SharpDocx replaces each code bl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ock with an empty placeholder (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a Text element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. Calling Write </w:t>
                            </w:r>
                            <w:r w:rsidR="008E1876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sets the Text property of this 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element. If you want, you can use </w:t>
                            </w:r>
                            <w:r w:rsidR="008E1876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placeholder to insert other things as well, such as hyperlinks.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See the </w:t>
                            </w:r>
                            <w:r w:rsidRPr="00087915"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CreateHyperlink</w:t>
                            </w:r>
                            <w:r w:rsidR="00087915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method for an example.</w:t>
                            </w:r>
                          </w:p>
                          <w:p w:rsidR="001751DA" w:rsidP="001C1C70" w:rsidRDefault="005B7569">
                            <w:pPr>
                              <w:pStyle w:val="Sidebar"/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</w:pPr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If you’re interested in the structure of a Word document</w:t>
                            </w:r>
                            <w:r w:rsidR="00D64E3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D64E3D" w:rsidR="00D64E3D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or C# code representing parts of it</w:t>
                            </w:r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, you should </w:t>
                            </w:r>
                            <w:proofErr w:type="spellStart"/>
                            <w:r w:rsidRPr="005B7569" w:rsidR="00600587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>definately</w:t>
                            </w:r>
                            <w:proofErr w:type="spellEnd"/>
                            <w:r w:rsidRPr="005B7569" w:rsidR="00600587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5B7569">
                              <w:rPr>
                                <w:rStyle w:val="Tekstvantijdelijkeaanduiding"/>
                                <w:color w:val="FFFFFF" w:themeColor="background1"/>
                                <w:lang w:val="en-US"/>
                              </w:rPr>
                              <w:t xml:space="preserve">have a look at the </w:t>
                              <w:t xml:space="preserve"/>
                            </w:r>
                            <w:hyperlink w:history="true" r:id="r11f499dcd7ed4e288dcadc9ee6bb406e">
                              <w:r>
                                <w:rPr>
                                  <w:rStyle w:val="Hyperlink"/>
                                </w:rPr>
                                <w:t>Open XML SDK 2.5 Productivity Tool for Microsoft Office</w:t>
                              </w:r>
                            </w:hyperlink>
                            <w:r w:rsidR="00987CA7">
                              <w:t xml:space="preserve">.</w:t>
                            </w:r>
                            <w:bookmarkEnd w:id="1"/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sdt>
            <w:sdtPr>
              <w:rPr>
                <w:lang w:val="en-US"/>
              </w:rPr>
              <w:id w:val="63337224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0E78B3" w:rsidR="000E78B3">
                <w:rPr>
                  <w:lang w:val="en-US"/>
                </w:rPr>
                <w:t>Inheritance sample</w:t>
              </w:r>
            </w:sdtContent>
          </w:sdt>
        </w:p>
        <w:p w:rsidR="007E082B" w:rsidP="007E082B" w:rsidRDefault="005C4CAB">
          <w:pPr>
            <w:pStyle w:val="Ondertitel"/>
            <w:rPr>
              <w:lang w:val="en-US"/>
            </w:rPr>
          </w:pPr>
          <w:sdt>
            <w:sdtPr>
              <w:rPr>
                <w:lang w:val="en-US"/>
              </w:rPr>
              <w:id w:val="1370498214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Pr="00D7430D" w:rsidR="006C0C71">
                <w:rPr>
                  <w:lang w:val="en-US"/>
                </w:rPr>
                <w:t>Create and access custom properties and</w:t>
              </w:r>
              <w:r w:rsidR="00D7430D">
                <w:rPr>
                  <w:lang w:val="en-US"/>
                </w:rPr>
                <w:t xml:space="preserve"> </w:t>
              </w:r>
            </w:sdtContent>
          </w:sdt>
          <w:r w:rsidR="007E082B">
            <w:rPr>
              <w:lang w:val="en-US"/>
            </w:rPr>
            <w:t>methods</w:t>
          </w:r>
          <w:r w:rsidR="006F766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10297AE6" wp14:anchorId="7D7F1A8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hthoek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chthoek 4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">
                    <w10:wrap anchorx="margin" anchory="margin"/>
                  </v:rect>
                </w:pict>
              </mc:Fallback>
            </mc:AlternateContent>
          </w:r>
        </w:p>
        <w:p w:rsidRPr="006E1E41" w:rsidR="00906B8D" w:rsidP="00906B8D" w:rsidRDefault="00906B8D">
          <w:pPr>
            <w:pStyle w:val="Kop1"/>
            <w:rPr>
              <w:lang w:val="en-US"/>
            </w:rPr>
          </w:pPr>
          <w:r w:rsidRPr="006E1E41">
            <w:rPr>
              <w:lang w:val="en-US"/>
            </w:rPr>
            <w:t>Introduction</w:t>
          </w:r>
        </w:p>
        <w:p w:rsidR="005D716B" w:rsidP="00C96094" w:rsidRDefault="008075D9">
          <w:pPr>
            <w:autoSpaceDE w:val="0"/>
            <w:autoSpaceDN w:val="0"/>
            <w:adjustRightInd w:val="0"/>
            <w:spacing w:after="0" w:line="240" w:lineRule="auto"/>
            <w:rPr>
              <w:lang w:val="en-US"/>
            </w:rPr>
          </w:pPr>
          <w:r>
            <w:rPr>
              <w:lang w:val="en-US"/>
            </w:rPr>
            <w:t xml:space="preserve">When you call DocumentFactory.Create, </w:t>
          </w:r>
          <w:r w:rsidR="00396CC5">
            <w:rPr>
              <w:lang w:val="en-US"/>
            </w:rPr>
            <w:t xml:space="preserve">SharpDocx generates a </w:t>
          </w:r>
          <w:r w:rsidR="00062DAE">
            <w:rPr>
              <w:lang w:val="en-US"/>
            </w:rPr>
            <w:t xml:space="preserve">new </w:t>
          </w:r>
          <w:r w:rsidR="00396CC5">
            <w:rPr>
              <w:lang w:val="en-US"/>
            </w:rPr>
            <w:t xml:space="preserve">class </w:t>
          </w:r>
          <w:r w:rsidR="00062DAE">
            <w:rPr>
              <w:lang w:val="en-US"/>
            </w:rPr>
            <w:t xml:space="preserve">based on </w:t>
          </w:r>
          <w:r w:rsidR="00396CC5">
            <w:rPr>
              <w:lang w:val="en-US"/>
            </w:rPr>
            <w:t xml:space="preserve">code </w:t>
          </w:r>
          <w:r w:rsidR="00062DAE">
            <w:rPr>
              <w:lang w:val="en-US"/>
            </w:rPr>
            <w:t xml:space="preserve">in </w:t>
          </w:r>
          <w:r w:rsidR="00396CC5">
            <w:rPr>
              <w:lang w:val="en-US"/>
            </w:rPr>
            <w:t xml:space="preserve">the view. If you want, you can specify your own base class for the generated class. </w:t>
          </w:r>
          <w:r w:rsidR="00062DAE">
            <w:rPr>
              <w:lang w:val="en-US"/>
            </w:rPr>
            <w:t>This class should derive from DocumentBase. In this sample the base class is MyDocument.</w:t>
          </w:r>
        </w:p>
        <w:p w:rsidRPr="00C96094" w:rsidR="00C96094" w:rsidP="00C96094" w:rsidRDefault="00C96094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</w:pPr>
          <w:r>
            <w:rPr>
              <w:lang w:val="en-US"/>
            </w:rPr>
            <w:br/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Pr="00C96094">
            <w:rPr>
              <w:rFonts w:ascii="Consolas" w:hAnsi="Consolas" w:cs="Consolas"/>
              <w:noProof/>
              <w:color w:val="0000FF"/>
              <w:sz w:val="19"/>
              <w:szCs w:val="19"/>
              <w:lang w:val="en-US"/>
            </w:rPr>
            <w:t>var</w:t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</w:t>
          </w:r>
          <w:r w:rsid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= DocumentFactory.Create&lt;MyDocument&gt;(viewPath);</w:t>
          </w:r>
        </w:p>
        <w:p w:rsidRPr="008D0024" w:rsidR="00C96094" w:rsidP="00C96094" w:rsidRDefault="00C96094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</w:pPr>
          <w:r w:rsidRPr="00C9609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Pr="008D0024" w:rsid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.MyProperty = </w:t>
          </w:r>
          <w:r w:rsidRPr="008D0024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"</w:t>
          </w:r>
          <w:r w:rsidR="004866B6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The Code</w:t>
          </w:r>
          <w:r w:rsidRPr="008D0024">
            <w:rPr>
              <w:rFonts w:ascii="Consolas" w:hAnsi="Consolas" w:cs="Consolas"/>
              <w:noProof/>
              <w:color w:val="A31515"/>
              <w:sz w:val="19"/>
              <w:szCs w:val="19"/>
              <w:lang w:val="en-US"/>
            </w:rPr>
            <w:t>"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;</w:t>
          </w:r>
        </w:p>
        <w:p w:rsidR="008075D9" w:rsidP="008D0024" w:rsidRDefault="00C96094">
          <w:pPr>
            <w:autoSpaceDE w:val="0"/>
            <w:autoSpaceDN w:val="0"/>
            <w:adjustRightInd w:val="0"/>
            <w:spacing w:after="0" w:line="240" w:lineRule="auto"/>
            <w:rPr>
              <w:lang w:val="en-US"/>
            </w:rPr>
          </w:pP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 xml:space="preserve">    </w:t>
          </w:r>
          <w:r w:rsidRPr="008D0024" w:rsid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doc</w:t>
          </w:r>
          <w:r w:rsidRPr="008D0024">
            <w:rPr>
              <w:rFonts w:ascii="Consolas" w:hAnsi="Consolas" w:cs="Consolas"/>
              <w:noProof/>
              <w:color w:val="000000"/>
              <w:sz w:val="19"/>
              <w:szCs w:val="19"/>
              <w:lang w:val="en-US"/>
            </w:rPr>
            <w:t>.Generate(documentPath);</w:t>
          </w:r>
          <w:r w:rsidR="008D0024">
            <w:rPr>
              <w:rFonts w:ascii="Consolas" w:hAnsi="Consolas" w:cs="Consolas"/>
              <w:color w:val="000000"/>
              <w:sz w:val="19"/>
              <w:szCs w:val="19"/>
              <w:lang w:val="en-US"/>
            </w:rPr>
            <w:br/>
          </w:r>
        </w:p>
        <w:p w:rsidRPr="008075D9" w:rsidR="008D0024" w:rsidP="008D0024" w:rsidRDefault="008075D9">
          <w:pPr>
            <w:autoSpaceDE w:val="0"/>
            <w:autoSpaceDN w:val="0"/>
            <w:adjustRightInd w:val="0"/>
            <w:spacing w:after="0" w:line="240" w:lineRule="auto"/>
            <w:rPr>
              <w:sz w:val="56"/>
              <w:lang w:val="en-US"/>
            </w:rPr>
          </w:pPr>
          <w:r>
            <w:rPr>
              <w:lang w:val="en-US"/>
            </w:rPr>
            <w:t>The class hierarchy looks like this:</w:t>
          </w:r>
          <w:r w:rsidR="00C96094">
            <w:rPr>
              <w:lang w:val="en-US"/>
            </w:rPr>
            <w:br/>
          </w:r>
          <w:r w:rsidR="00906B8D">
            <w:rPr>
              <w:noProof/>
            </w:rPr>
            <w:drawing>
              <wp:inline distT="0" distB="0" distL="0" distR="0" wp14:anchorId="225C728B" wp14:editId="4FA2FFAF">
                <wp:extent cx="2457450" cy="4495800"/>
                <wp:effectExtent l="0" t="0" r="0" b="0"/>
                <wp:docPr id="7" name="Afbeelding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7450" cy="449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Pr="008D0024" w:rsidR="002177DE" w:rsidP="008D0024" w:rsidRDefault="002177D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Pr="008D0024" w:rsidR="002177DE">
      <w:footerReference w:type="default" r:id="rId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CAB" w:rsidRDefault="005C4CAB">
      <w:pPr>
        <w:spacing w:after="0" w:line="240" w:lineRule="auto"/>
      </w:pPr>
      <w:r>
        <w:separator/>
      </w:r>
    </w:p>
  </w:endnote>
  <w:endnote w:type="continuationSeparator" w:id="0">
    <w:p w:rsidR="005C4CAB" w:rsidRDefault="005C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7DE" w:rsidRDefault="006F7663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Tekstvak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7DE" w:rsidRDefault="002177DE">
                          <w:pPr>
                            <w:pStyle w:val="Geenafstand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5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">
              <v:textbox style="mso-fit-shape-to-text:t" inset=",0,,0">
                <w:txbxContent>
                  <w:p w:rsidR="002177DE" w:rsidRDefault="002177DE">
                    <w:pPr>
                      <w:pStyle w:val="Geenafstand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kstvak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7DE" w:rsidRDefault="006F7663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8D0024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kstvak 6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">
              <v:textbox style="layout-flow:vertical">
                <w:txbxContent>
                  <w:p w:rsidR="002177DE" w:rsidRDefault="006F7663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8D0024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hthoe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hthoek 4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hthoek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hthoek 8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hthoe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hthoek 9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CAB" w:rsidRDefault="005C4CAB">
      <w:pPr>
        <w:spacing w:after="0" w:line="240" w:lineRule="auto"/>
      </w:pPr>
      <w:r>
        <w:separator/>
      </w:r>
    </w:p>
  </w:footnote>
  <w:footnote w:type="continuationSeparator" w:id="0">
    <w:p w:rsidR="005C4CAB" w:rsidRDefault="005C4C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B3"/>
    <w:rsid w:val="00062DAE"/>
    <w:rsid w:val="00087915"/>
    <w:rsid w:val="000E78B3"/>
    <w:rsid w:val="00101AF5"/>
    <w:rsid w:val="001751DA"/>
    <w:rsid w:val="001C1C70"/>
    <w:rsid w:val="001D3A64"/>
    <w:rsid w:val="002177DE"/>
    <w:rsid w:val="00356300"/>
    <w:rsid w:val="0038595E"/>
    <w:rsid w:val="00396CC5"/>
    <w:rsid w:val="0048417B"/>
    <w:rsid w:val="004866B6"/>
    <w:rsid w:val="004C7412"/>
    <w:rsid w:val="005346DF"/>
    <w:rsid w:val="0054197C"/>
    <w:rsid w:val="005B7569"/>
    <w:rsid w:val="005C4CAB"/>
    <w:rsid w:val="005D716B"/>
    <w:rsid w:val="00600587"/>
    <w:rsid w:val="006006B6"/>
    <w:rsid w:val="00641941"/>
    <w:rsid w:val="006C0C71"/>
    <w:rsid w:val="006E1E41"/>
    <w:rsid w:val="006F7663"/>
    <w:rsid w:val="0075319A"/>
    <w:rsid w:val="007E082B"/>
    <w:rsid w:val="008075D9"/>
    <w:rsid w:val="00826F81"/>
    <w:rsid w:val="008B2611"/>
    <w:rsid w:val="008D0024"/>
    <w:rsid w:val="008D432B"/>
    <w:rsid w:val="008E1876"/>
    <w:rsid w:val="00905F9D"/>
    <w:rsid w:val="00906B8D"/>
    <w:rsid w:val="00932908"/>
    <w:rsid w:val="00987CA7"/>
    <w:rsid w:val="00A40022"/>
    <w:rsid w:val="00A61B5D"/>
    <w:rsid w:val="00B60D51"/>
    <w:rsid w:val="00BA027D"/>
    <w:rsid w:val="00BE1DA5"/>
    <w:rsid w:val="00C96094"/>
    <w:rsid w:val="00D64E3D"/>
    <w:rsid w:val="00D7430D"/>
    <w:rsid w:val="00D96951"/>
    <w:rsid w:val="00EB45C5"/>
    <w:rsid w:val="00F22C82"/>
    <w:rsid w:val="00F4478D"/>
    <w:rsid w:val="00F8687D"/>
    <w:rsid w:val="00FF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F6BE2"/>
    <w:pPr>
      <w:spacing w:line="288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C96094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C96094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7A7A7A" w:themeColor="accent1"/>
      <w:sz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7F7F7F" w:themeColor="text1" w:themeTint="80"/>
      <w:sz w:val="2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7A7A7A" w:themeColor="accen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1282E" w:themeColor="text2"/>
    </w:rPr>
  </w:style>
  <w:style w:type="character" w:styleId="Subtieleverwijzing">
    <w:name w:val="Subtle Reference"/>
    <w:basedOn w:val="Standaardalinea-lettertyp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customStyle="1" w:styleId="Sidebar">
    <w:name w:val="Sidebar"/>
    <w:basedOn w:val="Standaard"/>
    <w:link w:val="SidebarChar"/>
    <w:qFormat/>
    <w:rsid w:val="001C1C70"/>
    <w:rPr>
      <w:color w:val="FFFFFF" w:themeColor="background1"/>
    </w:rPr>
  </w:style>
  <w:style w:type="character" w:customStyle="1" w:styleId="SidebarChar">
    <w:name w:val="Sidebar Char"/>
    <w:basedOn w:val="Standaardalinea-lettertype"/>
    <w:link w:val="Sidebar"/>
    <w:rsid w:val="001C1C70"/>
    <w:rPr>
      <w:color w:val="FFFFFF" w:themeColor="background1"/>
    </w:rPr>
  </w:style>
  <w:style w:type="character" w:styleId="Hyperlink">
    <w:name w:val="Hyperlink"/>
    <w:basedOn w:val="Standaardalinea-lettertype"/>
    <w:uiPriority w:val="99"/>
    <w:semiHidden/>
    <w:unhideWhenUsed/>
    <w:rsid w:val="00FF6BE2"/>
    <w:rPr>
      <w:b w:val="0"/>
      <w:color w:val="FFFFFF" w:themeColor="background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F6BE2"/>
    <w:pPr>
      <w:spacing w:line="288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C96094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C96094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7A7A7A" w:themeColor="accent1"/>
      <w:sz w:val="28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7F7F7F" w:themeColor="text1" w:themeTint="80"/>
      <w:sz w:val="26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7A7A7A" w:themeColor="accent1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1282E" w:themeColor="text2"/>
    </w:rPr>
  </w:style>
  <w:style w:type="character" w:styleId="Subtieleverwijzing">
    <w:name w:val="Subtle Reference"/>
    <w:basedOn w:val="Standaardalinea-lettertype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ieveverwijzing">
    <w:name w:val="Intense Reference"/>
    <w:basedOn w:val="Standaardalinea-lettertype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elvanboek">
    <w:name w:val="Book Title"/>
    <w:basedOn w:val="Standaardalinea-lettertype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customStyle="1" w:styleId="Sidebar">
    <w:name w:val="Sidebar"/>
    <w:basedOn w:val="Standaard"/>
    <w:link w:val="SidebarChar"/>
    <w:qFormat/>
    <w:rsid w:val="001C1C70"/>
    <w:rPr>
      <w:color w:val="FFFFFF" w:themeColor="background1"/>
    </w:rPr>
  </w:style>
  <w:style w:type="character" w:customStyle="1" w:styleId="SidebarChar">
    <w:name w:val="Sidebar Char"/>
    <w:basedOn w:val="Standaardalinea-lettertype"/>
    <w:link w:val="Sidebar"/>
    <w:rsid w:val="001C1C70"/>
    <w:rPr>
      <w:color w:val="FFFFFF" w:themeColor="background1"/>
    </w:rPr>
  </w:style>
  <w:style w:type="character" w:styleId="Hyperlink">
    <w:name w:val="Hyperlink"/>
    <w:basedOn w:val="Standaardalinea-lettertype"/>
    <w:uiPriority w:val="99"/>
    <w:semiHidden/>
    <w:unhideWhenUsed/>
    <w:rsid w:val="00FF6BE2"/>
    <w:rPr>
      <w:b w:val="0"/>
      <w:color w:val="FFFFFF" w:themeColor="background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github.com/egonl/SharpDocx " TargetMode="External" Id="r9834d0d4b9b3474bb1281122236af0d0" /><Relationship Type="http://schemas.openxmlformats.org/officeDocument/2006/relationships/hyperlink" Target="https://github.com/OfficeDev/Open-XML-SDK" TargetMode="External" Id="r91a2f2d55bab4e159f3fa8ca74ea9f06" /><Relationship Type="http://schemas.openxmlformats.org/officeDocument/2006/relationships/hyperlink" Target="https://www.microsoft.com/en-us/download/details.aspx?id=30425" TargetMode="External" Id="rce98ffdc1ea4428a8b25a889d0b9cf40" /><Relationship Type="http://schemas.openxmlformats.org/officeDocument/2006/relationships/hyperlink" Target="https://github.com/egonl/SharpDocx " TargetMode="External" Id="r33f9e06afe8c4f08ba75d96507b48cc0" /><Relationship Type="http://schemas.openxmlformats.org/officeDocument/2006/relationships/hyperlink" Target="https://github.com/OfficeDev/Open-XML-SDK" TargetMode="External" Id="rf525a031f1564a8e812b5ef4c9a5fc29" /><Relationship Type="http://schemas.openxmlformats.org/officeDocument/2006/relationships/hyperlink" Target="https://www.microsoft.com/en-us/download/details.aspx?id=30425" TargetMode="External" Id="r11f499dcd7ed4e288dcadc9ee6bb406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3\Essentia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1105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Inheritance sample</vt:lpstr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sample</dc:title>
  <dc:subject>Create and access custom properties and </dc:subject>
  <dc:creator>Egon</dc:creator>
  <cp:lastModifiedBy>Egon</cp:lastModifiedBy>
  <cp:revision>40</cp:revision>
  <dcterms:created xsi:type="dcterms:W3CDTF">2017-12-30T10:51:00Z</dcterms:created>
  <dcterms:modified xsi:type="dcterms:W3CDTF">2018-01-01T09:49:00Z</dcterms:modified>
</cp:coreProperties>
</file>